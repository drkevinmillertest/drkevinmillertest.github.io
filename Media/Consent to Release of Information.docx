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CD4BE" w14:textId="77777777" w:rsidR="008938B4" w:rsidRDefault="008938B4" w:rsidP="008938B4">
      <w:pPr>
        <w:pStyle w:val="Toshipto"/>
        <w:jc w:val="center"/>
        <w:rPr>
          <w:rFonts w:cs="Arial"/>
          <w:b w:val="0"/>
          <w:bCs/>
          <w:sz w:val="22"/>
          <w:lang w:val="en-CA"/>
        </w:rPr>
      </w:pPr>
    </w:p>
    <w:p w14:paraId="0D6A6D6B" w14:textId="77777777" w:rsidR="001613E5" w:rsidRDefault="001613E5" w:rsidP="001613E5">
      <w:pPr>
        <w:jc w:val="center"/>
        <w:rPr>
          <w:rFonts w:cs="Arial"/>
          <w:b/>
          <w:bCs/>
          <w:sz w:val="22"/>
          <w:lang w:val="en-CA"/>
        </w:rPr>
      </w:pPr>
    </w:p>
    <w:p w14:paraId="46F46708" w14:textId="77777777" w:rsidR="008938B4" w:rsidRDefault="008938B4" w:rsidP="001613E5">
      <w:pPr>
        <w:jc w:val="center"/>
        <w:rPr>
          <w:rFonts w:cs="Arial"/>
          <w:b/>
          <w:bCs/>
          <w:sz w:val="22"/>
          <w:lang w:val="en-CA"/>
        </w:rPr>
      </w:pPr>
    </w:p>
    <w:p w14:paraId="29216A7C" w14:textId="77777777" w:rsidR="008938B4" w:rsidRDefault="008938B4" w:rsidP="001613E5">
      <w:pPr>
        <w:jc w:val="center"/>
        <w:rPr>
          <w:rFonts w:cs="Arial"/>
          <w:b/>
          <w:bCs/>
          <w:sz w:val="22"/>
          <w:lang w:val="en-CA"/>
        </w:rPr>
      </w:pPr>
    </w:p>
    <w:p w14:paraId="01FEE2F4" w14:textId="77777777" w:rsidR="001613E5" w:rsidRDefault="001613E5" w:rsidP="008938B4">
      <w:pPr>
        <w:pStyle w:val="Toshipto"/>
        <w:rPr>
          <w:b w:val="0"/>
        </w:rPr>
      </w:pPr>
    </w:p>
    <w:p w14:paraId="2A555E31" w14:textId="77777777" w:rsidR="008938B4" w:rsidRDefault="008938B4" w:rsidP="008938B4">
      <w:pPr>
        <w:pStyle w:val="Toshipto"/>
        <w:rPr>
          <w:b w:val="0"/>
        </w:rPr>
      </w:pPr>
    </w:p>
    <w:p w14:paraId="280B5672" w14:textId="77777777" w:rsidR="008938B4" w:rsidRDefault="008938B4" w:rsidP="008938B4">
      <w:pPr>
        <w:pStyle w:val="Toshipto"/>
        <w:rPr>
          <w:b w:val="0"/>
        </w:rPr>
      </w:pPr>
    </w:p>
    <w:p w14:paraId="56001952" w14:textId="77777777" w:rsidR="008938B4" w:rsidRDefault="008938B4" w:rsidP="008938B4">
      <w:pPr>
        <w:pStyle w:val="Toshipto"/>
        <w:rPr>
          <w:b w:val="0"/>
        </w:rPr>
      </w:pPr>
    </w:p>
    <w:p w14:paraId="5CD84AAF" w14:textId="77777777" w:rsidR="008938B4" w:rsidRDefault="008938B4" w:rsidP="008938B4">
      <w:pPr>
        <w:pStyle w:val="Toshipto"/>
        <w:rPr>
          <w:b w:val="0"/>
        </w:rPr>
      </w:pPr>
    </w:p>
    <w:p w14:paraId="70B60AFD" w14:textId="77777777" w:rsidR="008938B4" w:rsidRDefault="008938B4" w:rsidP="008938B4">
      <w:pPr>
        <w:pStyle w:val="Toshipto"/>
        <w:rPr>
          <w:b w:val="0"/>
        </w:rPr>
      </w:pPr>
    </w:p>
    <w:p w14:paraId="12D08FF0" w14:textId="0619DECB" w:rsidR="008938B4" w:rsidRDefault="001613E5" w:rsidP="008938B4">
      <w:pPr>
        <w:pStyle w:val="Toshipto"/>
        <w:rPr>
          <w:b w:val="0"/>
        </w:rPr>
      </w:pPr>
      <w:r w:rsidRPr="008938B4">
        <w:rPr>
          <w:b w:val="0"/>
        </w:rPr>
        <w:t xml:space="preserve">I, _______________________________________________________ request that </w:t>
      </w:r>
      <w:r w:rsidR="00F321A1">
        <w:rPr>
          <w:b w:val="0"/>
        </w:rPr>
        <w:t>Dr. Kevin Miller</w:t>
      </w:r>
      <w:bookmarkStart w:id="0" w:name="_GoBack"/>
      <w:bookmarkEnd w:id="0"/>
      <w:r w:rsidRPr="008938B4">
        <w:rPr>
          <w:b w:val="0"/>
        </w:rPr>
        <w:t xml:space="preserve"> </w:t>
      </w:r>
    </w:p>
    <w:p w14:paraId="662E9FC2" w14:textId="77777777" w:rsidR="008938B4" w:rsidRDefault="008938B4" w:rsidP="008938B4">
      <w:pPr>
        <w:pStyle w:val="Toshipto"/>
        <w:rPr>
          <w:b w:val="0"/>
        </w:rPr>
      </w:pPr>
    </w:p>
    <w:p w14:paraId="25B3D0CF" w14:textId="77777777" w:rsidR="001613E5" w:rsidRDefault="001613E5" w:rsidP="008938B4">
      <w:pPr>
        <w:pStyle w:val="Toshipto"/>
        <w:rPr>
          <w:b w:val="0"/>
        </w:rPr>
      </w:pPr>
      <w:r w:rsidRPr="008938B4">
        <w:rPr>
          <w:b w:val="0"/>
        </w:rPr>
        <w:t>release the following information: ___________________________________________________________________</w:t>
      </w:r>
    </w:p>
    <w:p w14:paraId="7E5E6E49" w14:textId="77777777" w:rsidR="008938B4" w:rsidRPr="008938B4" w:rsidRDefault="008938B4" w:rsidP="008938B4">
      <w:pPr>
        <w:pStyle w:val="Toshipto"/>
        <w:rPr>
          <w:b w:val="0"/>
        </w:rPr>
      </w:pPr>
    </w:p>
    <w:p w14:paraId="07B9E59A" w14:textId="77777777" w:rsidR="001613E5" w:rsidRDefault="001613E5" w:rsidP="008938B4">
      <w:pPr>
        <w:pStyle w:val="Toshipto"/>
        <w:rPr>
          <w:b w:val="0"/>
        </w:rPr>
      </w:pPr>
      <w:r w:rsidRPr="008938B4">
        <w:rPr>
          <w:b w:val="0"/>
        </w:rPr>
        <w:t>_________________</w:t>
      </w:r>
      <w:r w:rsidR="008938B4">
        <w:rPr>
          <w:b w:val="0"/>
        </w:rPr>
        <w:t>__________________</w:t>
      </w:r>
      <w:r w:rsidRPr="008938B4">
        <w:rPr>
          <w:b w:val="0"/>
        </w:rPr>
        <w:t>___________________________________________________________</w:t>
      </w:r>
    </w:p>
    <w:p w14:paraId="01A9FAD3" w14:textId="77777777" w:rsidR="008938B4" w:rsidRPr="008938B4" w:rsidRDefault="008938B4" w:rsidP="008938B4">
      <w:pPr>
        <w:pStyle w:val="Toshipto"/>
        <w:rPr>
          <w:b w:val="0"/>
        </w:rPr>
      </w:pPr>
    </w:p>
    <w:p w14:paraId="710814C4" w14:textId="77777777" w:rsidR="001613E5" w:rsidRPr="008938B4" w:rsidRDefault="001613E5" w:rsidP="008938B4">
      <w:pPr>
        <w:pStyle w:val="Toshipto"/>
        <w:rPr>
          <w:b w:val="0"/>
        </w:rPr>
      </w:pPr>
      <w:r w:rsidRPr="008938B4">
        <w:rPr>
          <w:b w:val="0"/>
        </w:rPr>
        <w:t>To the following people:</w:t>
      </w:r>
      <w:r w:rsidR="008938B4">
        <w:rPr>
          <w:b w:val="0"/>
        </w:rPr>
        <w:t xml:space="preserve"> </w:t>
      </w:r>
      <w:r w:rsidRPr="008938B4">
        <w:rPr>
          <w:b w:val="0"/>
        </w:rPr>
        <w:t>__________________________________________________________________________</w:t>
      </w:r>
    </w:p>
    <w:p w14:paraId="5E11922C" w14:textId="77777777" w:rsidR="008938B4" w:rsidRDefault="008938B4" w:rsidP="008938B4">
      <w:pPr>
        <w:pStyle w:val="Toshipto"/>
        <w:rPr>
          <w:b w:val="0"/>
        </w:rPr>
      </w:pPr>
    </w:p>
    <w:p w14:paraId="632187CF" w14:textId="77777777" w:rsidR="001613E5" w:rsidRDefault="008938B4" w:rsidP="008938B4">
      <w:pPr>
        <w:pStyle w:val="Toshipto"/>
        <w:rPr>
          <w:b w:val="0"/>
        </w:rPr>
      </w:pPr>
      <w:r>
        <w:rPr>
          <w:b w:val="0"/>
        </w:rPr>
        <w:t>__________________</w:t>
      </w:r>
      <w:r w:rsidR="001613E5" w:rsidRPr="008938B4">
        <w:rPr>
          <w:b w:val="0"/>
        </w:rPr>
        <w:t>____________________________________________________________________________</w:t>
      </w:r>
    </w:p>
    <w:p w14:paraId="18640AA3" w14:textId="77777777" w:rsidR="008938B4" w:rsidRPr="008938B4" w:rsidRDefault="008938B4" w:rsidP="008938B4">
      <w:pPr>
        <w:pStyle w:val="Toshipto"/>
        <w:rPr>
          <w:b w:val="0"/>
        </w:rPr>
      </w:pPr>
    </w:p>
    <w:p w14:paraId="50F8BB0C" w14:textId="77777777" w:rsidR="001613E5" w:rsidRPr="008938B4" w:rsidRDefault="001613E5" w:rsidP="008938B4">
      <w:pPr>
        <w:pStyle w:val="Toshipto"/>
        <w:rPr>
          <w:b w:val="0"/>
        </w:rPr>
      </w:pPr>
      <w:r w:rsidRPr="008938B4">
        <w:rPr>
          <w:b w:val="0"/>
        </w:rPr>
        <w:t xml:space="preserve">Via the following means: </w:t>
      </w:r>
    </w:p>
    <w:p w14:paraId="712C9F29" w14:textId="77777777" w:rsidR="001613E5" w:rsidRDefault="001613E5" w:rsidP="008938B4">
      <w:pPr>
        <w:pStyle w:val="Toshipto"/>
        <w:rPr>
          <w:b w:val="0"/>
        </w:rPr>
      </w:pPr>
      <w:r w:rsidRPr="008938B4">
        <w:rPr>
          <w:b w:val="0"/>
        </w:rPr>
        <w:t>(Please check below how you would like to receive information. Information sent by email is not secure and confidentiality cannot be guaranteed.)</w:t>
      </w:r>
    </w:p>
    <w:p w14:paraId="57E2E5FF" w14:textId="77777777" w:rsidR="008938B4" w:rsidRPr="008938B4" w:rsidRDefault="008938B4" w:rsidP="008938B4">
      <w:pPr>
        <w:pStyle w:val="Toshipto"/>
        <w:rPr>
          <w:b w:val="0"/>
        </w:rPr>
      </w:pPr>
    </w:p>
    <w:p w14:paraId="369E5C73" w14:textId="77777777" w:rsidR="001613E5" w:rsidRDefault="001613E5" w:rsidP="008938B4">
      <w:pPr>
        <w:pStyle w:val="Toshipto"/>
        <w:rPr>
          <w:b w:val="0"/>
        </w:rPr>
      </w:pPr>
      <w:r w:rsidRPr="008938B4">
        <w:rPr>
          <w:b w:val="0"/>
        </w:rPr>
        <w:t xml:space="preserve">____ Telephone, including voicemail (list telephone number) </w:t>
      </w:r>
    </w:p>
    <w:p w14:paraId="744D886F" w14:textId="77777777" w:rsidR="008938B4" w:rsidRPr="008938B4" w:rsidRDefault="008938B4" w:rsidP="008938B4">
      <w:pPr>
        <w:pStyle w:val="Toshipto"/>
        <w:rPr>
          <w:b w:val="0"/>
        </w:rPr>
      </w:pPr>
    </w:p>
    <w:p w14:paraId="5D77F04D" w14:textId="77777777" w:rsidR="001613E5" w:rsidRDefault="001613E5" w:rsidP="008938B4">
      <w:pPr>
        <w:pStyle w:val="Toshipto"/>
        <w:rPr>
          <w:b w:val="0"/>
        </w:rPr>
      </w:pPr>
      <w:r w:rsidRPr="008938B4">
        <w:rPr>
          <w:b w:val="0"/>
        </w:rPr>
        <w:t>_______________________________________________</w:t>
      </w:r>
      <w:r w:rsidR="008938B4">
        <w:rPr>
          <w:b w:val="0"/>
        </w:rPr>
        <w:t>__________________</w:t>
      </w:r>
      <w:r w:rsidRPr="008938B4">
        <w:rPr>
          <w:b w:val="0"/>
        </w:rPr>
        <w:t>_____________________________</w:t>
      </w:r>
    </w:p>
    <w:p w14:paraId="5D4A9C0D" w14:textId="77777777" w:rsidR="008938B4" w:rsidRPr="008938B4" w:rsidRDefault="008938B4" w:rsidP="008938B4">
      <w:pPr>
        <w:pStyle w:val="Toshipto"/>
        <w:rPr>
          <w:b w:val="0"/>
        </w:rPr>
      </w:pPr>
    </w:p>
    <w:p w14:paraId="12519603" w14:textId="77777777" w:rsidR="001613E5" w:rsidRDefault="001613E5" w:rsidP="008938B4">
      <w:pPr>
        <w:pStyle w:val="Toshipto"/>
        <w:rPr>
          <w:b w:val="0"/>
        </w:rPr>
      </w:pPr>
      <w:r w:rsidRPr="008938B4">
        <w:rPr>
          <w:b w:val="0"/>
        </w:rPr>
        <w:t xml:space="preserve">____ Email (list email address) </w:t>
      </w:r>
    </w:p>
    <w:p w14:paraId="5EF4AB28" w14:textId="77777777" w:rsidR="008938B4" w:rsidRPr="008938B4" w:rsidRDefault="008938B4" w:rsidP="008938B4">
      <w:pPr>
        <w:pStyle w:val="Toshipto"/>
        <w:rPr>
          <w:b w:val="0"/>
        </w:rPr>
      </w:pPr>
    </w:p>
    <w:p w14:paraId="6B5714F7" w14:textId="77777777" w:rsidR="001613E5" w:rsidRPr="008938B4" w:rsidRDefault="008938B4" w:rsidP="008938B4">
      <w:pPr>
        <w:pStyle w:val="Toshipto"/>
        <w:rPr>
          <w:b w:val="0"/>
        </w:rPr>
      </w:pPr>
      <w:r>
        <w:rPr>
          <w:b w:val="0"/>
        </w:rPr>
        <w:t>__________________</w:t>
      </w:r>
      <w:r w:rsidR="001613E5" w:rsidRPr="008938B4">
        <w:rPr>
          <w:b w:val="0"/>
        </w:rPr>
        <w:t>____________________________________________________________________________</w:t>
      </w:r>
    </w:p>
    <w:p w14:paraId="06CC361B" w14:textId="77777777" w:rsidR="008938B4" w:rsidRDefault="008938B4" w:rsidP="008938B4">
      <w:pPr>
        <w:pStyle w:val="Toshipto"/>
        <w:rPr>
          <w:b w:val="0"/>
        </w:rPr>
      </w:pPr>
    </w:p>
    <w:p w14:paraId="63444C59" w14:textId="77777777" w:rsidR="001613E5" w:rsidRPr="008938B4" w:rsidRDefault="001613E5" w:rsidP="008938B4">
      <w:pPr>
        <w:pStyle w:val="Toshipto"/>
        <w:rPr>
          <w:b w:val="0"/>
        </w:rPr>
      </w:pPr>
      <w:r w:rsidRPr="008938B4">
        <w:rPr>
          <w:b w:val="0"/>
        </w:rPr>
        <w:t xml:space="preserve">____ Mail (list mailing address) </w:t>
      </w:r>
    </w:p>
    <w:p w14:paraId="4E31E86B" w14:textId="77777777" w:rsidR="008938B4" w:rsidRDefault="008938B4" w:rsidP="008938B4">
      <w:pPr>
        <w:pStyle w:val="Toshipto"/>
        <w:rPr>
          <w:b w:val="0"/>
        </w:rPr>
      </w:pPr>
    </w:p>
    <w:p w14:paraId="6BAE34E6" w14:textId="77777777" w:rsidR="001613E5" w:rsidRPr="008938B4" w:rsidRDefault="008938B4" w:rsidP="008938B4">
      <w:pPr>
        <w:pStyle w:val="Toshipto"/>
        <w:rPr>
          <w:b w:val="0"/>
        </w:rPr>
      </w:pPr>
      <w:r>
        <w:rPr>
          <w:b w:val="0"/>
        </w:rPr>
        <w:t>__________________</w:t>
      </w:r>
      <w:r w:rsidR="001613E5" w:rsidRPr="008938B4">
        <w:rPr>
          <w:b w:val="0"/>
        </w:rPr>
        <w:t>____________________________________________________________________________</w:t>
      </w:r>
    </w:p>
    <w:p w14:paraId="15304834" w14:textId="77777777" w:rsidR="008938B4" w:rsidRDefault="008938B4" w:rsidP="008938B4">
      <w:pPr>
        <w:pStyle w:val="Toshipto"/>
        <w:rPr>
          <w:b w:val="0"/>
        </w:rPr>
      </w:pPr>
    </w:p>
    <w:p w14:paraId="784EB50D" w14:textId="77777777" w:rsidR="001613E5" w:rsidRDefault="001613E5" w:rsidP="008938B4">
      <w:pPr>
        <w:pStyle w:val="Toshipto"/>
        <w:rPr>
          <w:b w:val="0"/>
        </w:rPr>
      </w:pPr>
      <w:r w:rsidRPr="008938B4">
        <w:rPr>
          <w:b w:val="0"/>
        </w:rPr>
        <w:t xml:space="preserve">____ Other </w:t>
      </w:r>
    </w:p>
    <w:p w14:paraId="7E849C78" w14:textId="77777777" w:rsidR="008938B4" w:rsidRPr="008938B4" w:rsidRDefault="008938B4" w:rsidP="008938B4">
      <w:pPr>
        <w:pStyle w:val="Toshipto"/>
        <w:rPr>
          <w:b w:val="0"/>
        </w:rPr>
      </w:pPr>
    </w:p>
    <w:p w14:paraId="4073A566" w14:textId="77777777" w:rsidR="001613E5" w:rsidRPr="008938B4" w:rsidRDefault="008938B4" w:rsidP="008938B4">
      <w:pPr>
        <w:pStyle w:val="Toshipto"/>
        <w:rPr>
          <w:b w:val="0"/>
        </w:rPr>
      </w:pPr>
      <w:r>
        <w:rPr>
          <w:b w:val="0"/>
        </w:rPr>
        <w:t>______________________</w:t>
      </w:r>
      <w:r w:rsidR="001613E5" w:rsidRPr="008938B4">
        <w:rPr>
          <w:b w:val="0"/>
        </w:rPr>
        <w:t>____________________________________________</w:t>
      </w:r>
      <w:r>
        <w:rPr>
          <w:b w:val="0"/>
        </w:rPr>
        <w:t>____________________________</w:t>
      </w:r>
    </w:p>
    <w:p w14:paraId="2F9D12FF" w14:textId="77777777" w:rsidR="001613E5" w:rsidRPr="008938B4" w:rsidRDefault="001613E5" w:rsidP="008938B4">
      <w:pPr>
        <w:pStyle w:val="Toshipto"/>
        <w:rPr>
          <w:b w:val="0"/>
        </w:rPr>
      </w:pPr>
    </w:p>
    <w:p w14:paraId="37EE8B6A" w14:textId="77777777" w:rsidR="001613E5" w:rsidRPr="008938B4" w:rsidRDefault="001613E5" w:rsidP="008938B4">
      <w:pPr>
        <w:pStyle w:val="Toshipto"/>
        <w:rPr>
          <w:b w:val="0"/>
        </w:rPr>
      </w:pPr>
      <w:r w:rsidRPr="008938B4">
        <w:rPr>
          <w:b w:val="0"/>
        </w:rPr>
        <w:t>_______________________________________________</w:t>
      </w:r>
      <w:r w:rsidR="00A37481">
        <w:rPr>
          <w:b w:val="0"/>
        </w:rPr>
        <w:t>________</w:t>
      </w:r>
      <w:r w:rsidRPr="008938B4">
        <w:rPr>
          <w:b w:val="0"/>
        </w:rPr>
        <w:t>____</w:t>
      </w:r>
      <w:r w:rsidRPr="008938B4">
        <w:rPr>
          <w:b w:val="0"/>
        </w:rPr>
        <w:tab/>
        <w:t>_______________________</w:t>
      </w:r>
    </w:p>
    <w:p w14:paraId="556745FC" w14:textId="77777777" w:rsidR="001613E5" w:rsidRPr="008938B4" w:rsidRDefault="001613E5" w:rsidP="008938B4">
      <w:pPr>
        <w:pStyle w:val="Toshipto"/>
        <w:rPr>
          <w:b w:val="0"/>
        </w:rPr>
      </w:pPr>
      <w:r w:rsidRPr="008938B4">
        <w:rPr>
          <w:b w:val="0"/>
        </w:rPr>
        <w:t xml:space="preserve">Signature of Client (or Legal Guardian) </w:t>
      </w:r>
      <w:r w:rsidRPr="008938B4">
        <w:rPr>
          <w:b w:val="0"/>
        </w:rPr>
        <w:tab/>
      </w:r>
      <w:r w:rsidRPr="008938B4">
        <w:rPr>
          <w:b w:val="0"/>
        </w:rPr>
        <w:tab/>
      </w:r>
      <w:r w:rsidRPr="008938B4">
        <w:rPr>
          <w:b w:val="0"/>
        </w:rPr>
        <w:tab/>
      </w:r>
      <w:r w:rsidRPr="008938B4">
        <w:rPr>
          <w:b w:val="0"/>
        </w:rPr>
        <w:tab/>
      </w:r>
      <w:r w:rsidR="00A37481">
        <w:rPr>
          <w:b w:val="0"/>
        </w:rPr>
        <w:tab/>
      </w:r>
      <w:r w:rsidR="00A37481">
        <w:rPr>
          <w:b w:val="0"/>
        </w:rPr>
        <w:tab/>
      </w:r>
      <w:r w:rsidRPr="008938B4">
        <w:rPr>
          <w:b w:val="0"/>
        </w:rPr>
        <w:t>Date</w:t>
      </w:r>
    </w:p>
    <w:p w14:paraId="75F4C4A3" w14:textId="77777777" w:rsidR="00B90A42" w:rsidRPr="008938B4" w:rsidRDefault="00B90A42" w:rsidP="008938B4">
      <w:pPr>
        <w:pStyle w:val="Toshipto"/>
        <w:rPr>
          <w:b w:val="0"/>
        </w:rPr>
      </w:pPr>
    </w:p>
    <w:sectPr w:rsidR="00B90A42" w:rsidRPr="008938B4" w:rsidSect="00A9698E">
      <w:footerReference w:type="default" r:id="rId8"/>
      <w:headerReference w:type="first" r:id="rId9"/>
      <w:footerReference w:type="first" r:id="rId10"/>
      <w:pgSz w:w="12240" w:h="15840"/>
      <w:pgMar w:top="1701" w:right="851" w:bottom="1531" w:left="85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AB41A" w14:textId="77777777" w:rsidR="00CC55C5" w:rsidRDefault="00CC55C5" w:rsidP="00326F2F">
      <w:r>
        <w:separator/>
      </w:r>
    </w:p>
  </w:endnote>
  <w:endnote w:type="continuationSeparator" w:id="0">
    <w:p w14:paraId="7BFFEE83" w14:textId="77777777" w:rsidR="00CC55C5" w:rsidRDefault="00CC55C5" w:rsidP="00326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45 Helvetica Light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40081" w14:textId="77777777" w:rsidR="00BA55B9" w:rsidRPr="00BA55B9" w:rsidRDefault="000D1CCE" w:rsidP="00BA55B9">
    <w:pPr>
      <w:pStyle w:val="SenderAddress"/>
      <w:ind w:left="0"/>
      <w:jc w:val="center"/>
      <w:outlineLvl w:val="0"/>
      <w:rPr>
        <w:b/>
        <w:i w:val="0"/>
        <w:szCs w:val="20"/>
      </w:rPr>
    </w:pPr>
    <w:r>
      <w:rPr>
        <w:b/>
        <w:i w:val="0"/>
        <w:szCs w:val="20"/>
      </w:rPr>
      <w:t>Victoria</w:t>
    </w:r>
    <w:r w:rsidR="00BA55B9" w:rsidRPr="00BA55B9">
      <w:rPr>
        <w:b/>
        <w:i w:val="0"/>
        <w:szCs w:val="20"/>
      </w:rPr>
      <w:t xml:space="preserve"> Psychology Practice</w:t>
    </w:r>
  </w:p>
  <w:p w14:paraId="2AA4360C" w14:textId="77777777" w:rsidR="00550AFE" w:rsidRPr="00C5309A" w:rsidRDefault="00AB38AF" w:rsidP="00326F2F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  <w:lang w:eastAsia="en-CA"/>
      </w:rPr>
      <w:drawing>
        <wp:anchor distT="0" distB="0" distL="114300" distR="114300" simplePos="0" relativeHeight="251672576" behindDoc="1" locked="0" layoutInCell="1" allowOverlap="1" wp14:anchorId="2167434C" wp14:editId="118D6CAA">
          <wp:simplePos x="0" y="0"/>
          <wp:positionH relativeFrom="column">
            <wp:posOffset>-536575</wp:posOffset>
          </wp:positionH>
          <wp:positionV relativeFrom="paragraph">
            <wp:posOffset>5080</wp:posOffset>
          </wp:positionV>
          <wp:extent cx="7776210" cy="678180"/>
          <wp:effectExtent l="19050" t="0" r="0" b="0"/>
          <wp:wrapNone/>
          <wp:docPr id="5" name="Picture 1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E2DB0" w14:textId="77777777" w:rsidR="00FC647F" w:rsidRDefault="00FC647F" w:rsidP="00AB38AF">
    <w:pPr>
      <w:pStyle w:val="SenderAddress"/>
      <w:ind w:left="0"/>
      <w:jc w:val="center"/>
      <w:outlineLvl w:val="0"/>
      <w:rPr>
        <w:b/>
        <w:i w:val="0"/>
        <w:sz w:val="16"/>
        <w:szCs w:val="16"/>
      </w:rPr>
    </w:pPr>
  </w:p>
  <w:p w14:paraId="016B685F" w14:textId="68F1098B" w:rsidR="00924EC6" w:rsidRPr="00FC647F" w:rsidRDefault="00F321A1" w:rsidP="00AB38AF">
    <w:pPr>
      <w:pStyle w:val="SenderAddress"/>
      <w:ind w:left="0"/>
      <w:jc w:val="center"/>
      <w:outlineLvl w:val="0"/>
      <w:rPr>
        <w:b/>
        <w:i w:val="0"/>
        <w:sz w:val="14"/>
        <w:szCs w:val="14"/>
      </w:rPr>
    </w:pPr>
    <w:r>
      <w:rPr>
        <w:b/>
        <w:i w:val="0"/>
        <w:sz w:val="14"/>
        <w:szCs w:val="14"/>
      </w:rPr>
      <w:t>Miller Psychology</w:t>
    </w:r>
  </w:p>
  <w:p w14:paraId="74729801" w14:textId="77777777" w:rsidR="00AB38AF" w:rsidRPr="00FC647F" w:rsidRDefault="00AB38AF" w:rsidP="00AB38AF">
    <w:pPr>
      <w:pStyle w:val="SenderAddress"/>
      <w:ind w:left="0"/>
      <w:jc w:val="center"/>
      <w:outlineLvl w:val="0"/>
      <w:rPr>
        <w:sz w:val="14"/>
        <w:szCs w:val="14"/>
      </w:rPr>
    </w:pPr>
    <w:r w:rsidRPr="00FC647F">
      <w:rPr>
        <w:sz w:val="14"/>
        <w:szCs w:val="14"/>
      </w:rPr>
      <w:t>Phone: 250-558-9735</w:t>
    </w:r>
  </w:p>
  <w:p w14:paraId="4FB2457F" w14:textId="77777777" w:rsidR="00AB38AF" w:rsidRPr="00FC647F" w:rsidRDefault="00AB38AF" w:rsidP="00AB38AF">
    <w:pPr>
      <w:pStyle w:val="SenderAddress"/>
      <w:ind w:left="0"/>
      <w:jc w:val="center"/>
      <w:outlineLvl w:val="0"/>
      <w:rPr>
        <w:sz w:val="14"/>
        <w:szCs w:val="14"/>
      </w:rPr>
    </w:pPr>
    <w:r w:rsidRPr="00FC647F">
      <w:rPr>
        <w:sz w:val="14"/>
        <w:szCs w:val="14"/>
      </w:rPr>
      <w:t>Info@DrKevinMiller.ca</w:t>
    </w:r>
  </w:p>
  <w:p w14:paraId="0520FC6C" w14:textId="77777777" w:rsidR="00AB38AF" w:rsidRPr="00FC647F" w:rsidRDefault="00AB38AF" w:rsidP="00AB38AF">
    <w:pPr>
      <w:pStyle w:val="Footer"/>
      <w:jc w:val="center"/>
      <w:rPr>
        <w:sz w:val="14"/>
        <w:szCs w:val="14"/>
      </w:rPr>
    </w:pPr>
    <w:r w:rsidRPr="00FC647F">
      <w:rPr>
        <w:sz w:val="14"/>
        <w:szCs w:val="14"/>
      </w:rPr>
      <w:t>www.DrKevinMiller.ca</w:t>
    </w:r>
  </w:p>
  <w:p w14:paraId="5D806232" w14:textId="77777777" w:rsidR="00AB38AF" w:rsidRDefault="00AB38AF">
    <w:pPr>
      <w:pStyle w:val="Footer"/>
    </w:pPr>
    <w:r w:rsidRPr="00AB38AF">
      <w:rPr>
        <w:noProof/>
        <w:lang w:eastAsia="en-CA"/>
      </w:rPr>
      <w:drawing>
        <wp:anchor distT="0" distB="0" distL="114300" distR="114300" simplePos="0" relativeHeight="251670528" behindDoc="1" locked="0" layoutInCell="1" allowOverlap="1" wp14:anchorId="7B9AD868" wp14:editId="7E6D07E9">
          <wp:simplePos x="0" y="0"/>
          <wp:positionH relativeFrom="column">
            <wp:posOffset>-544195</wp:posOffset>
          </wp:positionH>
          <wp:positionV relativeFrom="paragraph">
            <wp:posOffset>-82550</wp:posOffset>
          </wp:positionV>
          <wp:extent cx="7776210" cy="678180"/>
          <wp:effectExtent l="19050" t="0" r="0" b="0"/>
          <wp:wrapNone/>
          <wp:docPr id="12" name="Picture 1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67136" w14:textId="77777777" w:rsidR="00CC55C5" w:rsidRDefault="00CC55C5" w:rsidP="00326F2F">
      <w:r>
        <w:separator/>
      </w:r>
    </w:p>
  </w:footnote>
  <w:footnote w:type="continuationSeparator" w:id="0">
    <w:p w14:paraId="55620DF5" w14:textId="77777777" w:rsidR="00CC55C5" w:rsidRDefault="00CC55C5" w:rsidP="00326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8A57D" w14:textId="77777777" w:rsidR="00AB38AF" w:rsidRDefault="00CC55C5">
    <w:pPr>
      <w:pStyle w:val="Header"/>
    </w:pPr>
    <w:r>
      <w:rPr>
        <w:rFonts w:ascii="45 Helvetica Light" w:hAnsi="45 Helvetica Light"/>
        <w:noProof/>
        <w:lang w:val="en-CA" w:eastAsia="en-CA"/>
      </w:rPr>
      <w:pict w14:anchorId="798E761E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0" type="#_x0000_t202" style="position:absolute;margin-left:284.9pt;margin-top:124.9pt;width:252pt;height:51.0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" filled="f" stroked="f">
          <v:textbox>
            <w:txbxContent>
              <w:p w14:paraId="37D578D8" w14:textId="2587227B" w:rsidR="00AB38AF" w:rsidRPr="00590DD1" w:rsidRDefault="00F321A1" w:rsidP="00AB38AF">
                <w:pPr>
                  <w:pStyle w:val="CompanyNameHere02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Miller Psychology</w:t>
                </w:r>
              </w:p>
            </w:txbxContent>
          </v:textbox>
        </v:shape>
      </w:pict>
    </w:r>
    <w:r>
      <w:rPr>
        <w:rFonts w:ascii="45 Helvetica Light" w:hAnsi="45 Helvetica Light"/>
        <w:noProof/>
        <w:lang w:val="en-CA" w:eastAsia="en-CA"/>
      </w:rPr>
      <w:pict w14:anchorId="69565E39">
        <v:shape id="Text Box 2" o:spid="_x0000_s2049" type="#_x0000_t202" style="position:absolute;margin-left:-7.9pt;margin-top:75.15pt;width:385.95pt;height:115.0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" stroked="f">
          <v:textbox>
            <w:txbxContent>
              <w:p w14:paraId="717802D6" w14:textId="77777777" w:rsidR="00AB38AF" w:rsidRPr="00783031" w:rsidRDefault="008938B4" w:rsidP="00AB38AF">
                <w:pPr>
                  <w:pStyle w:val="InvoiceNo"/>
                  <w:rPr>
                    <w:lang w:val="en-CA"/>
                  </w:rPr>
                </w:pPr>
                <w:r>
                  <w:rPr>
                    <w:sz w:val="28"/>
                    <w:szCs w:val="28"/>
                    <w:lang w:val="en-CA"/>
                  </w:rPr>
                  <w:t>Release of Information</w:t>
                </w:r>
              </w:p>
              <w:p w14:paraId="2411CAD3" w14:textId="77777777" w:rsidR="00AB38AF" w:rsidRDefault="00AB38AF" w:rsidP="00AB38AF">
                <w:pPr>
                  <w:pStyle w:val="InvoiceNo"/>
                </w:pPr>
              </w:p>
            </w:txbxContent>
          </v:textbox>
        </v:shape>
      </w:pict>
    </w:r>
    <w:r w:rsidR="00AB38AF">
      <w:rPr>
        <w:rFonts w:ascii="45 Helvetica Light" w:hAnsi="45 Helvetica Light"/>
        <w:noProof/>
        <w:lang w:val="en-CA" w:eastAsia="en-CA"/>
      </w:rPr>
      <w:drawing>
        <wp:anchor distT="0" distB="0" distL="114300" distR="114300" simplePos="0" relativeHeight="251665408" behindDoc="1" locked="0" layoutInCell="1" allowOverlap="1" wp14:anchorId="31699E54" wp14:editId="3BEBCC64">
          <wp:simplePos x="0" y="0"/>
          <wp:positionH relativeFrom="column">
            <wp:posOffset>-544195</wp:posOffset>
          </wp:positionH>
          <wp:positionV relativeFrom="paragraph">
            <wp:posOffset>-464820</wp:posOffset>
          </wp:positionV>
          <wp:extent cx="7781925" cy="1066800"/>
          <wp:effectExtent l="19050" t="0" r="9525" b="0"/>
          <wp:wrapNone/>
          <wp:docPr id="3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7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38AF">
      <w:rPr>
        <w:rFonts w:ascii="45 Helvetica Light" w:hAnsi="45 Helvetica Light"/>
        <w:noProof/>
        <w:lang w:val="en-CA" w:eastAsia="en-CA"/>
      </w:rPr>
      <w:drawing>
        <wp:anchor distT="0" distB="0" distL="114300" distR="114300" simplePos="0" relativeHeight="251666432" behindDoc="1" locked="0" layoutInCell="1" allowOverlap="1" wp14:anchorId="600CE3EE" wp14:editId="699105DD">
          <wp:simplePos x="0" y="0"/>
          <wp:positionH relativeFrom="column">
            <wp:posOffset>5742305</wp:posOffset>
          </wp:positionH>
          <wp:positionV relativeFrom="paragraph">
            <wp:posOffset>655320</wp:posOffset>
          </wp:positionV>
          <wp:extent cx="1146810" cy="861060"/>
          <wp:effectExtent l="19050" t="0" r="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bbc.co.uk/radio4/history/inourtime/media/iot_body_brain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810" cy="861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C7B5F"/>
    <w:multiLevelType w:val="hybridMultilevel"/>
    <w:tmpl w:val="3C8C25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90B9C"/>
    <w:multiLevelType w:val="hybridMultilevel"/>
    <w:tmpl w:val="2A6E2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121"/>
    <w:rsid w:val="00027A2E"/>
    <w:rsid w:val="000555B7"/>
    <w:rsid w:val="00056181"/>
    <w:rsid w:val="000815E4"/>
    <w:rsid w:val="000A6329"/>
    <w:rsid w:val="000D1CCE"/>
    <w:rsid w:val="000F2259"/>
    <w:rsid w:val="001056B6"/>
    <w:rsid w:val="00145FD9"/>
    <w:rsid w:val="001613E5"/>
    <w:rsid w:val="00167E48"/>
    <w:rsid w:val="001702A7"/>
    <w:rsid w:val="001727B0"/>
    <w:rsid w:val="001B47AD"/>
    <w:rsid w:val="001C4FFC"/>
    <w:rsid w:val="001F2C1B"/>
    <w:rsid w:val="00216B92"/>
    <w:rsid w:val="00245D0B"/>
    <w:rsid w:val="00267E96"/>
    <w:rsid w:val="002A16BC"/>
    <w:rsid w:val="002B5110"/>
    <w:rsid w:val="00321E8E"/>
    <w:rsid w:val="00326F2F"/>
    <w:rsid w:val="00340D9A"/>
    <w:rsid w:val="00351656"/>
    <w:rsid w:val="00372038"/>
    <w:rsid w:val="00395C91"/>
    <w:rsid w:val="003A34AF"/>
    <w:rsid w:val="003C1BB3"/>
    <w:rsid w:val="003D0351"/>
    <w:rsid w:val="003D0ACD"/>
    <w:rsid w:val="00455B04"/>
    <w:rsid w:val="00463AE0"/>
    <w:rsid w:val="0049285C"/>
    <w:rsid w:val="004A1524"/>
    <w:rsid w:val="004A3154"/>
    <w:rsid w:val="004C25FD"/>
    <w:rsid w:val="004C313D"/>
    <w:rsid w:val="004C72D2"/>
    <w:rsid w:val="004D403C"/>
    <w:rsid w:val="0051403B"/>
    <w:rsid w:val="00517382"/>
    <w:rsid w:val="0054346A"/>
    <w:rsid w:val="005441B3"/>
    <w:rsid w:val="00550AFE"/>
    <w:rsid w:val="005545EF"/>
    <w:rsid w:val="00560D56"/>
    <w:rsid w:val="0056647B"/>
    <w:rsid w:val="005751C3"/>
    <w:rsid w:val="00590DD1"/>
    <w:rsid w:val="005E413F"/>
    <w:rsid w:val="005E55D4"/>
    <w:rsid w:val="005F7E5C"/>
    <w:rsid w:val="00624DA5"/>
    <w:rsid w:val="00625DAA"/>
    <w:rsid w:val="00626FD0"/>
    <w:rsid w:val="006401BF"/>
    <w:rsid w:val="006768E6"/>
    <w:rsid w:val="006B133C"/>
    <w:rsid w:val="006B2EBD"/>
    <w:rsid w:val="006B4827"/>
    <w:rsid w:val="006F3CDE"/>
    <w:rsid w:val="0070366B"/>
    <w:rsid w:val="00715BF1"/>
    <w:rsid w:val="00722E50"/>
    <w:rsid w:val="00740AFA"/>
    <w:rsid w:val="007410D8"/>
    <w:rsid w:val="0075021F"/>
    <w:rsid w:val="0075504F"/>
    <w:rsid w:val="0075706B"/>
    <w:rsid w:val="007A0FC8"/>
    <w:rsid w:val="007E27F5"/>
    <w:rsid w:val="007E3706"/>
    <w:rsid w:val="008472D9"/>
    <w:rsid w:val="00862A40"/>
    <w:rsid w:val="0087631E"/>
    <w:rsid w:val="008938B4"/>
    <w:rsid w:val="008A2EB2"/>
    <w:rsid w:val="008B4549"/>
    <w:rsid w:val="00924EC6"/>
    <w:rsid w:val="009342FE"/>
    <w:rsid w:val="00943C2B"/>
    <w:rsid w:val="00946EB0"/>
    <w:rsid w:val="0095570F"/>
    <w:rsid w:val="00956F4B"/>
    <w:rsid w:val="009675D6"/>
    <w:rsid w:val="009B1D88"/>
    <w:rsid w:val="009C73E3"/>
    <w:rsid w:val="009E6E5B"/>
    <w:rsid w:val="00A37481"/>
    <w:rsid w:val="00A4315C"/>
    <w:rsid w:val="00A723FA"/>
    <w:rsid w:val="00A865E6"/>
    <w:rsid w:val="00A9698E"/>
    <w:rsid w:val="00AA04D9"/>
    <w:rsid w:val="00AB38AF"/>
    <w:rsid w:val="00AB79EB"/>
    <w:rsid w:val="00AE6277"/>
    <w:rsid w:val="00B0746B"/>
    <w:rsid w:val="00B143D0"/>
    <w:rsid w:val="00B16C1A"/>
    <w:rsid w:val="00B17016"/>
    <w:rsid w:val="00B54676"/>
    <w:rsid w:val="00B72C58"/>
    <w:rsid w:val="00B81C0D"/>
    <w:rsid w:val="00B8641A"/>
    <w:rsid w:val="00B90A42"/>
    <w:rsid w:val="00B96510"/>
    <w:rsid w:val="00BA55B9"/>
    <w:rsid w:val="00BA69D9"/>
    <w:rsid w:val="00BC2797"/>
    <w:rsid w:val="00BE0A72"/>
    <w:rsid w:val="00C01255"/>
    <w:rsid w:val="00C10BB7"/>
    <w:rsid w:val="00C20186"/>
    <w:rsid w:val="00C5309A"/>
    <w:rsid w:val="00C62055"/>
    <w:rsid w:val="00C66B6B"/>
    <w:rsid w:val="00C929B4"/>
    <w:rsid w:val="00CA5475"/>
    <w:rsid w:val="00CC55C5"/>
    <w:rsid w:val="00CC5813"/>
    <w:rsid w:val="00CD001A"/>
    <w:rsid w:val="00CD18E2"/>
    <w:rsid w:val="00CD5679"/>
    <w:rsid w:val="00CE677F"/>
    <w:rsid w:val="00D370F9"/>
    <w:rsid w:val="00D4683D"/>
    <w:rsid w:val="00DB0F33"/>
    <w:rsid w:val="00DB3740"/>
    <w:rsid w:val="00DC6DF0"/>
    <w:rsid w:val="00DE1899"/>
    <w:rsid w:val="00DF43C0"/>
    <w:rsid w:val="00E11121"/>
    <w:rsid w:val="00E21CDF"/>
    <w:rsid w:val="00E21E49"/>
    <w:rsid w:val="00E27008"/>
    <w:rsid w:val="00E90B6E"/>
    <w:rsid w:val="00EB7242"/>
    <w:rsid w:val="00ED64FE"/>
    <w:rsid w:val="00F24ECC"/>
    <w:rsid w:val="00F321A1"/>
    <w:rsid w:val="00F42256"/>
    <w:rsid w:val="00F70485"/>
    <w:rsid w:val="00F70F3A"/>
    <w:rsid w:val="00F802DE"/>
    <w:rsid w:val="00FA1DBD"/>
    <w:rsid w:val="00FB03F0"/>
    <w:rsid w:val="00FC647F"/>
    <w:rsid w:val="00FE00ED"/>
    <w:rsid w:val="00FF0A94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."/>
  <w:listSeparator w:val=","/>
  <w14:docId w14:val="7FBD8EBB"/>
  <w15:docId w15:val="{76A8622B-96FA-42F2-B69D-26AD1149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25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rsid w:val="0095214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character" w:styleId="Hyperlink">
    <w:name w:val="Hyperlink"/>
    <w:basedOn w:val="DefaultParagraphFont"/>
    <w:rsid w:val="00952148"/>
    <w:rPr>
      <w:color w:val="0000FF"/>
      <w:u w:val="single"/>
    </w:rPr>
  </w:style>
  <w:style w:type="paragraph" w:styleId="BodyText3">
    <w:name w:val="Body Text 3"/>
    <w:basedOn w:val="Normal"/>
    <w:rsid w:val="00952148"/>
    <w:rPr>
      <w:rFonts w:ascii="Times" w:eastAsia="Times" w:hAnsi="Times"/>
      <w:b/>
      <w:color w:val="411D0E"/>
      <w:szCs w:val="20"/>
    </w:rPr>
  </w:style>
  <w:style w:type="paragraph" w:customStyle="1" w:styleId="BoxesHeading2">
    <w:name w:val="Boxes Heading2"/>
    <w:rsid w:val="00952148"/>
    <w:pPr>
      <w:spacing w:before="800"/>
      <w:jc w:val="center"/>
    </w:pPr>
    <w:rPr>
      <w:i/>
      <w:noProof/>
      <w:sz w:val="24"/>
      <w:lang w:val="en-US" w:eastAsia="en-US"/>
    </w:rPr>
  </w:style>
  <w:style w:type="paragraph" w:customStyle="1" w:styleId="Boxes10">
    <w:name w:val="Boxes10"/>
    <w:basedOn w:val="Normal"/>
    <w:rsid w:val="00952148"/>
    <w:pPr>
      <w:spacing w:before="360" w:after="120"/>
      <w:jc w:val="center"/>
    </w:pPr>
    <w:rPr>
      <w:b/>
      <w:noProof/>
      <w:sz w:val="72"/>
      <w:szCs w:val="20"/>
    </w:rPr>
  </w:style>
  <w:style w:type="paragraph" w:customStyle="1" w:styleId="NoParagraphStyle">
    <w:name w:val="[No Paragraph Style]"/>
    <w:rsid w:val="006171A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 w:val="24"/>
      <w:szCs w:val="24"/>
      <w:lang w:val="en-US" w:eastAsia="en-US"/>
    </w:rPr>
  </w:style>
  <w:style w:type="paragraph" w:customStyle="1" w:styleId="InvoiceNo">
    <w:name w:val="Invoice No"/>
    <w:basedOn w:val="Normal"/>
    <w:link w:val="InvoiceNoChar"/>
    <w:qFormat/>
    <w:rsid w:val="00C2018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 w:cs="Arial"/>
      <w:b/>
      <w:color w:val="585747"/>
    </w:rPr>
  </w:style>
  <w:style w:type="paragraph" w:customStyle="1" w:styleId="tableInput">
    <w:name w:val="table Input"/>
    <w:basedOn w:val="BOX"/>
    <w:rsid w:val="00C20186"/>
    <w:pPr>
      <w:spacing w:before="120"/>
    </w:pPr>
    <w:rPr>
      <w:rFonts w:ascii="Arial" w:hAnsi="Arial"/>
    </w:rPr>
  </w:style>
  <w:style w:type="paragraph" w:customStyle="1" w:styleId="BOX">
    <w:name w:val="BOX"/>
    <w:basedOn w:val="Normal"/>
    <w:link w:val="BOXChar"/>
    <w:rsid w:val="006171A5"/>
    <w:pPr>
      <w:jc w:val="center"/>
    </w:pPr>
    <w:rPr>
      <w:rFonts w:ascii="Helvetica" w:hAnsi="Helvetica"/>
      <w:b/>
      <w:color w:val="585747"/>
      <w:sz w:val="20"/>
    </w:rPr>
  </w:style>
  <w:style w:type="paragraph" w:customStyle="1" w:styleId="MonthDayYear">
    <w:name w:val="Month Day Year"/>
    <w:basedOn w:val="Normal"/>
    <w:link w:val="MonthDayYearChar"/>
    <w:qFormat/>
    <w:rsid w:val="00C20186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 w:cs="Arial"/>
      <w:b/>
      <w:color w:val="585747"/>
      <w:sz w:val="20"/>
      <w:szCs w:val="20"/>
    </w:rPr>
  </w:style>
  <w:style w:type="character" w:customStyle="1" w:styleId="InvoiceNoChar">
    <w:name w:val="Invoice No Char"/>
    <w:basedOn w:val="DefaultParagraphFont"/>
    <w:link w:val="InvoiceNo"/>
    <w:rsid w:val="00C20186"/>
    <w:rPr>
      <w:rFonts w:ascii="Arial" w:hAnsi="Arial" w:cs="Arial"/>
      <w:b/>
      <w:color w:val="585747"/>
      <w:sz w:val="24"/>
      <w:szCs w:val="24"/>
    </w:rPr>
  </w:style>
  <w:style w:type="paragraph" w:customStyle="1" w:styleId="logobox">
    <w:name w:val="logo box"/>
    <w:basedOn w:val="Normal"/>
    <w:link w:val="logoboxChar"/>
    <w:qFormat/>
    <w:rsid w:val="00C20186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 w:cs="Arial"/>
      <w:color w:val="585747"/>
      <w:sz w:val="22"/>
    </w:rPr>
  </w:style>
  <w:style w:type="character" w:customStyle="1" w:styleId="MonthDayYearChar">
    <w:name w:val="Month Day Year Char"/>
    <w:basedOn w:val="DefaultParagraphFont"/>
    <w:link w:val="MonthDayYear"/>
    <w:rsid w:val="00C20186"/>
    <w:rPr>
      <w:rFonts w:ascii="Arial" w:hAnsi="Arial" w:cs="Arial"/>
      <w:b/>
      <w:color w:val="585747"/>
    </w:rPr>
  </w:style>
  <w:style w:type="paragraph" w:customStyle="1" w:styleId="Toshipto">
    <w:name w:val="To/ship to"/>
    <w:basedOn w:val="Normal"/>
    <w:link w:val="ToshiptoChar"/>
    <w:qFormat/>
    <w:rsid w:val="00C2018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b/>
      <w:color w:val="585747"/>
      <w:sz w:val="20"/>
      <w:szCs w:val="20"/>
    </w:rPr>
  </w:style>
  <w:style w:type="character" w:customStyle="1" w:styleId="logoboxChar">
    <w:name w:val="logo box Char"/>
    <w:basedOn w:val="DefaultParagraphFont"/>
    <w:link w:val="logobox"/>
    <w:rsid w:val="00C20186"/>
    <w:rPr>
      <w:rFonts w:ascii="Arial" w:hAnsi="Arial" w:cs="Arial"/>
      <w:color w:val="585747"/>
      <w:sz w:val="22"/>
      <w:szCs w:val="24"/>
    </w:rPr>
  </w:style>
  <w:style w:type="paragraph" w:customStyle="1" w:styleId="CompanyNameHere01">
    <w:name w:val="Company Name Here 01"/>
    <w:basedOn w:val="Normal"/>
    <w:link w:val="CompanyNameHere01Char"/>
    <w:qFormat/>
    <w:rsid w:val="00C2018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585747"/>
      <w:sz w:val="20"/>
      <w:szCs w:val="20"/>
    </w:rPr>
  </w:style>
  <w:style w:type="character" w:customStyle="1" w:styleId="ToshiptoChar">
    <w:name w:val="To/ship to Char"/>
    <w:basedOn w:val="DefaultParagraphFont"/>
    <w:link w:val="Toshipto"/>
    <w:rsid w:val="00C20186"/>
    <w:rPr>
      <w:rFonts w:ascii="Arial" w:hAnsi="Arial"/>
      <w:b/>
      <w:color w:val="585747"/>
    </w:rPr>
  </w:style>
  <w:style w:type="paragraph" w:customStyle="1" w:styleId="Address01">
    <w:name w:val="Address 01"/>
    <w:basedOn w:val="Normal"/>
    <w:link w:val="Address01Char"/>
    <w:qFormat/>
    <w:rsid w:val="00C2018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585747"/>
      <w:sz w:val="20"/>
      <w:szCs w:val="20"/>
    </w:rPr>
  </w:style>
  <w:style w:type="character" w:customStyle="1" w:styleId="CompanyNameHere01Char">
    <w:name w:val="Company Name Here 01 Char"/>
    <w:basedOn w:val="DefaultParagraphFont"/>
    <w:link w:val="CompanyNameHere01"/>
    <w:rsid w:val="00C20186"/>
    <w:rPr>
      <w:rFonts w:ascii="Arial" w:hAnsi="Arial"/>
      <w:color w:val="585747"/>
    </w:rPr>
  </w:style>
  <w:style w:type="paragraph" w:customStyle="1" w:styleId="CompanyNameHere02">
    <w:name w:val="Company Name Here 02"/>
    <w:basedOn w:val="Normal"/>
    <w:link w:val="CompanyNameHere02Char"/>
    <w:qFormat/>
    <w:rsid w:val="00C20186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/>
      <w:b/>
      <w:color w:val="585747"/>
      <w:sz w:val="20"/>
      <w:szCs w:val="20"/>
    </w:rPr>
  </w:style>
  <w:style w:type="character" w:customStyle="1" w:styleId="Address01Char">
    <w:name w:val="Address 01 Char"/>
    <w:basedOn w:val="DefaultParagraphFont"/>
    <w:link w:val="Address01"/>
    <w:rsid w:val="00C20186"/>
    <w:rPr>
      <w:rFonts w:ascii="Arial" w:hAnsi="Arial"/>
      <w:color w:val="585747"/>
    </w:rPr>
  </w:style>
  <w:style w:type="paragraph" w:customStyle="1" w:styleId="Address02">
    <w:name w:val="Address 02"/>
    <w:basedOn w:val="Normal"/>
    <w:link w:val="Address02Char"/>
    <w:qFormat/>
    <w:rsid w:val="00C20186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/>
      <w:color w:val="585747"/>
      <w:sz w:val="20"/>
      <w:szCs w:val="20"/>
    </w:rPr>
  </w:style>
  <w:style w:type="character" w:customStyle="1" w:styleId="CompanyNameHere02Char">
    <w:name w:val="Company Name Here 02 Char"/>
    <w:basedOn w:val="DefaultParagraphFont"/>
    <w:link w:val="CompanyNameHere02"/>
    <w:rsid w:val="00C20186"/>
    <w:rPr>
      <w:rFonts w:ascii="Arial" w:hAnsi="Arial"/>
      <w:b/>
      <w:color w:val="5857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48"/>
    <w:rPr>
      <w:rFonts w:ascii="Tahoma" w:hAnsi="Tahoma" w:cs="Tahoma"/>
      <w:sz w:val="16"/>
      <w:szCs w:val="16"/>
    </w:rPr>
  </w:style>
  <w:style w:type="character" w:customStyle="1" w:styleId="Address02Char">
    <w:name w:val="Address 02 Char"/>
    <w:basedOn w:val="DefaultParagraphFont"/>
    <w:link w:val="Address02"/>
    <w:rsid w:val="00C20186"/>
    <w:rPr>
      <w:rFonts w:ascii="Arial" w:hAnsi="Arial"/>
      <w:color w:val="58574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E48"/>
    <w:rPr>
      <w:rFonts w:ascii="Tahoma" w:hAnsi="Tahoma" w:cs="Tahoma"/>
      <w:sz w:val="16"/>
      <w:szCs w:val="16"/>
      <w:lang w:val="en-US" w:eastAsia="en-US"/>
    </w:rPr>
  </w:style>
  <w:style w:type="character" w:customStyle="1" w:styleId="BOXChar">
    <w:name w:val="BOX Char"/>
    <w:basedOn w:val="DefaultParagraphFont"/>
    <w:link w:val="BOX"/>
    <w:rsid w:val="00C20186"/>
    <w:rPr>
      <w:rFonts w:ascii="Helvetica" w:hAnsi="Helvetica"/>
      <w:b/>
      <w:color w:val="585747"/>
      <w:szCs w:val="24"/>
    </w:rPr>
  </w:style>
  <w:style w:type="paragraph" w:styleId="Footer">
    <w:name w:val="footer"/>
    <w:basedOn w:val="Normal"/>
    <w:link w:val="FooterChar"/>
    <w:uiPriority w:val="99"/>
    <w:rsid w:val="00CA5475"/>
    <w:pPr>
      <w:tabs>
        <w:tab w:val="center" w:pos="4320"/>
        <w:tab w:val="right" w:pos="8640"/>
      </w:tabs>
    </w:pPr>
    <w:rPr>
      <w:rFonts w:ascii="Arial" w:hAnsi="Arial"/>
      <w:sz w:val="20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CA5475"/>
    <w:rPr>
      <w:rFonts w:ascii="Arial" w:hAnsi="Arial"/>
      <w:szCs w:val="24"/>
      <w:lang w:eastAsia="en-US"/>
    </w:rPr>
  </w:style>
  <w:style w:type="paragraph" w:customStyle="1" w:styleId="SenderAddress">
    <w:name w:val="Sender Address"/>
    <w:basedOn w:val="Normal"/>
    <w:rsid w:val="00CA5475"/>
    <w:pPr>
      <w:ind w:left="4320"/>
      <w:jc w:val="right"/>
    </w:pPr>
    <w:rPr>
      <w:rFonts w:ascii="Arial" w:hAnsi="Arial"/>
      <w:i/>
      <w:sz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326F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2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E0A7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B1D8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1D88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613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13E5"/>
    <w:rPr>
      <w:sz w:val="24"/>
      <w:szCs w:val="24"/>
      <w:lang w:val="en-US" w:eastAsia="en-US"/>
    </w:rPr>
  </w:style>
  <w:style w:type="paragraph" w:customStyle="1" w:styleId="Default">
    <w:name w:val="Default"/>
    <w:rsid w:val="001613E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3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.%20Kevin%20Miller\AppData\Roaming\Microsoft\Templates\HP_HealthStylish_invoice_TP1037894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68011-68E6-4C08-8363-5DC4B2257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HP_HealthStylish_invoice_TP10378949</Template>
  <TotalTime>8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Kevin Miller</dc:creator>
  <cp:lastModifiedBy>Kevin Miller</cp:lastModifiedBy>
  <cp:revision>4</cp:revision>
  <cp:lastPrinted>2015-10-23T15:04:00Z</cp:lastPrinted>
  <dcterms:created xsi:type="dcterms:W3CDTF">2018-07-15T00:29:00Z</dcterms:created>
  <dcterms:modified xsi:type="dcterms:W3CDTF">2020-01-03T03:49:00Z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TC103789499990</vt:lpwstr>
  </property>
</Properties>
</file>